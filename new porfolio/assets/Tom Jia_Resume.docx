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  <w:gridCol w:w="3108"/>
        <w:gridCol w:w="3095"/>
      </w:tblGrid>
      <w:tr w:rsidR="00F316AD" w:rsidRPr="001700F2" w14:paraId="4BC61481" w14:textId="77777777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08A717D0" w14:textId="3A65FDF2" w:rsidR="00F316AD" w:rsidRPr="001700F2" w:rsidRDefault="00DE5F45" w:rsidP="00F316AD">
            <w:pPr>
              <w:pStyle w:val="Title"/>
            </w:pPr>
            <w:r>
              <w:t>TOM JIA</w:t>
            </w:r>
          </w:p>
          <w:p w14:paraId="0D493014" w14:textId="009284C8" w:rsidR="00F316AD" w:rsidRPr="005C377D" w:rsidRDefault="005C377D" w:rsidP="00D20DA9">
            <w:pPr>
              <w:pStyle w:val="Subtitle"/>
              <w:rPr>
                <w:sz w:val="32"/>
                <w:szCs w:val="32"/>
              </w:rPr>
            </w:pPr>
            <w:r w:rsidRPr="005C377D">
              <w:rPr>
                <w:sz w:val="32"/>
                <w:szCs w:val="32"/>
              </w:rPr>
              <w:t>RESUME</w:t>
            </w:r>
            <w:r w:rsidR="00F316AD" w:rsidRPr="005C377D">
              <w:rPr>
                <w:sz w:val="32"/>
                <w:szCs w:val="32"/>
              </w:rPr>
              <w:t xml:space="preserve"> </w:t>
            </w:r>
          </w:p>
        </w:tc>
      </w:tr>
      <w:tr w:rsidR="004A3DB0" w:rsidRPr="004A3DB0" w14:paraId="507145B5" w14:textId="77777777" w:rsidTr="00CD50FD">
        <w:trPr>
          <w:trHeight w:val="735"/>
        </w:trPr>
        <w:tc>
          <w:tcPr>
            <w:tcW w:w="3097" w:type="dxa"/>
            <w:tcBorders>
              <w:top w:val="single" w:sz="24" w:space="0" w:color="BF9268" w:themeColor="accent2"/>
            </w:tcBorders>
            <w:vAlign w:val="center"/>
          </w:tcPr>
          <w:p w14:paraId="1E5C1319" w14:textId="77777777" w:rsidR="002E69BF" w:rsidRDefault="002E69BF" w:rsidP="002E69BF">
            <w:pPr>
              <w:pStyle w:val="Text"/>
            </w:pPr>
          </w:p>
          <w:p w14:paraId="11B83D3D" w14:textId="6C295AAC" w:rsidR="00DE5F45" w:rsidRPr="004A3DB0" w:rsidRDefault="00BE63DF" w:rsidP="002E69BF">
            <w:pPr>
              <w:pStyle w:val="Text"/>
              <w:rPr>
                <w:color w:val="auto"/>
              </w:rPr>
            </w:pPr>
            <w:r>
              <w:rPr>
                <w:color w:val="auto"/>
              </w:rPr>
              <w:t>Bayonet Head</w:t>
            </w:r>
            <w:r w:rsidR="00DE5F45" w:rsidRPr="004A3DB0">
              <w:rPr>
                <w:color w:val="auto"/>
              </w:rPr>
              <w:t xml:space="preserve">                                    </w:t>
            </w:r>
            <w:r>
              <w:rPr>
                <w:color w:val="auto"/>
              </w:rPr>
              <w:t>Albany 6330</w:t>
            </w:r>
          </w:p>
          <w:p w14:paraId="090D7D45" w14:textId="106D5B65" w:rsidR="00F316AD" w:rsidRPr="002E69BF" w:rsidRDefault="00F316AD" w:rsidP="002E69BF">
            <w:pPr>
              <w:pStyle w:val="Title"/>
              <w:rPr>
                <w:sz w:val="16"/>
                <w:szCs w:val="16"/>
              </w:rPr>
            </w:pPr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14:paraId="658B82D3" w14:textId="7EDA8F61" w:rsidR="00F316AD" w:rsidRPr="002E69BF" w:rsidRDefault="002E69BF" w:rsidP="004A3DB0">
            <w:pPr>
              <w:pStyle w:val="Text"/>
              <w:jc w:val="center"/>
            </w:pPr>
            <w:r w:rsidRPr="004A3DB0">
              <w:rPr>
                <w:color w:val="auto"/>
              </w:rPr>
              <w:t>0411318657</w:t>
            </w:r>
          </w:p>
        </w:tc>
        <w:tc>
          <w:tcPr>
            <w:tcW w:w="3095" w:type="dxa"/>
            <w:tcBorders>
              <w:top w:val="single" w:sz="24" w:space="0" w:color="BF9268" w:themeColor="accent2"/>
            </w:tcBorders>
            <w:vAlign w:val="center"/>
          </w:tcPr>
          <w:p w14:paraId="3426D2C9" w14:textId="2889E2F2" w:rsidR="00F316AD" w:rsidRPr="004A3DB0" w:rsidRDefault="002E69BF" w:rsidP="002E69BF">
            <w:pPr>
              <w:pStyle w:val="Text"/>
              <w:rPr>
                <w:color w:val="auto"/>
              </w:rPr>
            </w:pPr>
            <w:r w:rsidRPr="004A3DB0">
              <w:rPr>
                <w:color w:val="auto"/>
              </w:rPr>
              <w:t>Tom</w:t>
            </w:r>
            <w:r w:rsidR="00BE63DF">
              <w:rPr>
                <w:color w:val="auto"/>
              </w:rPr>
              <w:t>Jia</w:t>
            </w:r>
            <w:r w:rsidRPr="004A3DB0">
              <w:rPr>
                <w:color w:val="auto"/>
              </w:rPr>
              <w:t>1998@gmail.com</w:t>
            </w:r>
          </w:p>
        </w:tc>
      </w:tr>
      <w:tr w:rsidR="00CD50FD" w:rsidRPr="001700F2" w14:paraId="44126054" w14:textId="77777777" w:rsidTr="00CD50FD">
        <w:trPr>
          <w:trHeight w:val="21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248BFEAE" w14:textId="77777777" w:rsidR="00CD50FD" w:rsidRPr="001700F2" w:rsidRDefault="00CD50FD" w:rsidP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29B62F75" w14:textId="77777777" w:rsidR="00CD50FD" w:rsidRPr="001700F2" w:rsidRDefault="00E85301" w:rsidP="00D20DA9">
            <w:pPr>
              <w:pStyle w:val="Heading1"/>
            </w:pPr>
            <w:sdt>
              <w:sdtPr>
                <w:id w:val="1460613821"/>
                <w:placeholder>
                  <w:docPart w:val="82B5CD15E3404A329DC884A980FE510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4D47519A" w14:textId="77777777" w:rsidR="00CD50FD" w:rsidRPr="001700F2" w:rsidRDefault="00CD50FD"/>
        </w:tc>
      </w:tr>
      <w:tr w:rsidR="00CD50FD" w:rsidRPr="001700F2" w14:paraId="15F58D1B" w14:textId="77777777" w:rsidTr="00CD50FD">
        <w:trPr>
          <w:trHeight w:val="21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10065920" w14:textId="77777777" w:rsidR="00CD50FD" w:rsidRPr="001700F2" w:rsidRDefault="00CD50FD" w:rsidP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5E95D599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35303888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25CDC14E" w14:textId="77777777" w:rsidTr="0040233B">
        <w:trPr>
          <w:trHeight w:val="1180"/>
        </w:trPr>
        <w:tc>
          <w:tcPr>
            <w:tcW w:w="9300" w:type="dxa"/>
            <w:gridSpan w:val="3"/>
            <w:vAlign w:val="center"/>
          </w:tcPr>
          <w:p w14:paraId="0832F42B" w14:textId="628E5A59" w:rsidR="0040233B" w:rsidRPr="001700F2" w:rsidRDefault="0040233B" w:rsidP="00D20DA9">
            <w:pPr>
              <w:pStyle w:val="Text"/>
            </w:pPr>
          </w:p>
        </w:tc>
      </w:tr>
      <w:tr w:rsidR="00CD50FD" w:rsidRPr="001700F2" w14:paraId="1F870CBC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617DA334" w14:textId="588B107E" w:rsidR="00CD50FD" w:rsidRPr="001700F2" w:rsidRDefault="00CD50FD" w:rsidP="004A3DB0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2BEAE1E0" w14:textId="14DEF136" w:rsidR="00CD50FD" w:rsidRPr="001700F2" w:rsidRDefault="00DE5F45" w:rsidP="00D20DA9">
            <w:pPr>
              <w:pStyle w:val="Heading1"/>
            </w:pPr>
            <w:r>
              <w:t>EMPLOYMENT HISTORY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6CE81C00" w14:textId="77777777" w:rsidR="00CD50FD" w:rsidRPr="001700F2" w:rsidRDefault="00CD50FD"/>
        </w:tc>
      </w:tr>
      <w:tr w:rsidR="00CD50FD" w:rsidRPr="001700F2" w14:paraId="64634A73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1B004EF5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75E1CB7E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</w:tcPr>
          <w:p w14:paraId="72488D57" w14:textId="77777777" w:rsidR="00CD50FD" w:rsidRPr="001700F2" w:rsidRDefault="00CD50FD"/>
        </w:tc>
      </w:tr>
      <w:tr w:rsidR="0040233B" w:rsidRPr="001700F2" w14:paraId="08EEEE08" w14:textId="77777777" w:rsidTr="00D866B6">
        <w:trPr>
          <w:trHeight w:val="983"/>
        </w:trPr>
        <w:tc>
          <w:tcPr>
            <w:tcW w:w="3097" w:type="dxa"/>
            <w:shd w:val="clear" w:color="auto" w:fill="F2F2F2" w:themeFill="background1" w:themeFillShade="F2"/>
          </w:tcPr>
          <w:p w14:paraId="09625279" w14:textId="77777777" w:rsidR="00D20DA9" w:rsidRPr="001700F2" w:rsidRDefault="00D20DA9" w:rsidP="0040233B">
            <w:pPr>
              <w:pStyle w:val="Text"/>
            </w:pPr>
          </w:p>
        </w:tc>
        <w:tc>
          <w:tcPr>
            <w:tcW w:w="6203" w:type="dxa"/>
            <w:gridSpan w:val="2"/>
            <w:vAlign w:val="center"/>
          </w:tcPr>
          <w:p w14:paraId="34A5F8D1" w14:textId="38E0EBFE" w:rsidR="000D7D81" w:rsidRPr="000D7D81" w:rsidRDefault="000D7D81" w:rsidP="000D7D81">
            <w:pPr>
              <w:pStyle w:val="Text"/>
              <w:rPr>
                <w:b/>
                <w:bCs/>
                <w:color w:val="auto"/>
                <w:szCs w:val="20"/>
              </w:rPr>
            </w:pPr>
            <w:r w:rsidRPr="000D7D81">
              <w:rPr>
                <w:b/>
                <w:bCs/>
                <w:color w:val="auto"/>
                <w:szCs w:val="20"/>
              </w:rPr>
              <w:t>Albany Distributors Dec 2011- Sept 2012</w:t>
            </w:r>
          </w:p>
          <w:p w14:paraId="56EE06BA" w14:textId="6BC00AB3" w:rsidR="000D7D81" w:rsidRPr="000D7D81" w:rsidRDefault="000D7D81" w:rsidP="000D7D81">
            <w:pPr>
              <w:pStyle w:val="Text"/>
              <w:rPr>
                <w:b/>
                <w:bCs/>
                <w:color w:val="auto"/>
                <w:szCs w:val="20"/>
              </w:rPr>
            </w:pPr>
            <w:r w:rsidRPr="000D7D81">
              <w:rPr>
                <w:b/>
                <w:bCs/>
                <w:color w:val="auto"/>
                <w:szCs w:val="20"/>
              </w:rPr>
              <w:t xml:space="preserve">Brochure Deliverer </w:t>
            </w:r>
          </w:p>
          <w:p w14:paraId="0484F6C6" w14:textId="0B481F39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i/>
                <w:color w:val="auto"/>
                <w:szCs w:val="20"/>
              </w:rPr>
              <w:t>Duties:</w:t>
            </w:r>
          </w:p>
          <w:p w14:paraId="7BFBBE4D" w14:textId="27CA3C9A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>Responsible for the collation and delivery of advertising material to specified suburbs weekly</w:t>
            </w:r>
          </w:p>
          <w:p w14:paraId="1483A4CF" w14:textId="77777777" w:rsidR="000D7D81" w:rsidRPr="000D7D81" w:rsidRDefault="000D7D81" w:rsidP="000D7D81">
            <w:pPr>
              <w:rPr>
                <w:color w:val="auto"/>
                <w:sz w:val="20"/>
                <w:szCs w:val="20"/>
              </w:rPr>
            </w:pPr>
          </w:p>
          <w:p w14:paraId="0D37025F" w14:textId="26BFE89A" w:rsidR="000D7D81" w:rsidRPr="000D7D81" w:rsidRDefault="000D7D81" w:rsidP="000D7D81">
            <w:pPr>
              <w:pStyle w:val="Text"/>
              <w:rPr>
                <w:b/>
                <w:bCs/>
                <w:color w:val="auto"/>
                <w:szCs w:val="20"/>
              </w:rPr>
            </w:pPr>
            <w:r w:rsidRPr="000D7D81">
              <w:rPr>
                <w:b/>
                <w:bCs/>
                <w:color w:val="auto"/>
                <w:szCs w:val="20"/>
              </w:rPr>
              <w:t>Hungry Jacks Albany Nov 2014-Sept 2015</w:t>
            </w:r>
          </w:p>
          <w:p w14:paraId="6F25B4D0" w14:textId="2B4B3590" w:rsidR="000D7D81" w:rsidRPr="000D7D81" w:rsidRDefault="000D7D81" w:rsidP="000D7D81">
            <w:pPr>
              <w:pStyle w:val="Text"/>
              <w:rPr>
                <w:b/>
                <w:bCs/>
                <w:color w:val="auto"/>
                <w:szCs w:val="20"/>
              </w:rPr>
            </w:pPr>
            <w:r w:rsidRPr="000D7D81">
              <w:rPr>
                <w:b/>
                <w:bCs/>
                <w:color w:val="auto"/>
                <w:szCs w:val="20"/>
              </w:rPr>
              <w:t>Kitchen hand</w:t>
            </w:r>
          </w:p>
          <w:p w14:paraId="14967192" w14:textId="27706012" w:rsidR="000D7D81" w:rsidRPr="000D7D81" w:rsidRDefault="000D7D81" w:rsidP="000D7D81">
            <w:pPr>
              <w:pStyle w:val="Text"/>
              <w:rPr>
                <w:i/>
                <w:color w:val="auto"/>
                <w:szCs w:val="20"/>
              </w:rPr>
            </w:pPr>
            <w:r w:rsidRPr="000D7D81">
              <w:rPr>
                <w:i/>
                <w:color w:val="auto"/>
                <w:szCs w:val="20"/>
              </w:rPr>
              <w:t>Duties:</w:t>
            </w:r>
          </w:p>
          <w:p w14:paraId="6A8FB7FE" w14:textId="77777777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>The preparation of food for customers</w:t>
            </w:r>
          </w:p>
          <w:p w14:paraId="26926FD4" w14:textId="77777777" w:rsidR="000D7D81" w:rsidRPr="000D7D81" w:rsidRDefault="000D7D81" w:rsidP="000D7D81">
            <w:pPr>
              <w:pStyle w:val="Text"/>
              <w:rPr>
                <w:i/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 xml:space="preserve">Handling and cleaning of kitchen equipment </w:t>
            </w:r>
          </w:p>
          <w:p w14:paraId="5AD8E8B6" w14:textId="77777777" w:rsidR="000D7D81" w:rsidRPr="000D7D81" w:rsidRDefault="000D7D81" w:rsidP="000D7D81">
            <w:pPr>
              <w:pStyle w:val="Text"/>
              <w:rPr>
                <w:i/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>working as a team to clean the store after hours</w:t>
            </w:r>
          </w:p>
          <w:p w14:paraId="4E648002" w14:textId="77777777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</w:p>
          <w:p w14:paraId="227FD424" w14:textId="43BABEB5" w:rsidR="000D7D81" w:rsidRPr="000D7D81" w:rsidRDefault="000D7D81" w:rsidP="000D7D81">
            <w:pPr>
              <w:pStyle w:val="Text"/>
              <w:rPr>
                <w:b/>
                <w:bCs/>
                <w:color w:val="auto"/>
                <w:szCs w:val="20"/>
              </w:rPr>
            </w:pPr>
            <w:r w:rsidRPr="000D7D81">
              <w:rPr>
                <w:b/>
                <w:bCs/>
                <w:color w:val="auto"/>
                <w:szCs w:val="20"/>
              </w:rPr>
              <w:t>Contach Metal Fabrication Jul 2015 –Jun 2016</w:t>
            </w:r>
            <w:r w:rsidRPr="000D7D81">
              <w:rPr>
                <w:b/>
                <w:bCs/>
                <w:color w:val="auto"/>
                <w:szCs w:val="20"/>
              </w:rPr>
              <w:tab/>
            </w:r>
          </w:p>
          <w:p w14:paraId="46EED9AB" w14:textId="2E588AC5" w:rsidR="000D7D81" w:rsidRPr="000D7D81" w:rsidRDefault="000D7D81" w:rsidP="000D7D81">
            <w:pPr>
              <w:pStyle w:val="Text"/>
              <w:rPr>
                <w:b/>
                <w:bCs/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>(One day a week</w:t>
            </w:r>
            <w:r w:rsidR="004A3DB0">
              <w:rPr>
                <w:color w:val="auto"/>
                <w:szCs w:val="20"/>
              </w:rPr>
              <w:t xml:space="preserve">) </w:t>
            </w:r>
            <w:r w:rsidRPr="000D7D81">
              <w:rPr>
                <w:b/>
                <w:bCs/>
                <w:color w:val="auto"/>
                <w:szCs w:val="20"/>
              </w:rPr>
              <w:t>Workplace Student</w:t>
            </w:r>
          </w:p>
          <w:p w14:paraId="54213FF0" w14:textId="3FBC6DB1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i/>
                <w:color w:val="auto"/>
                <w:szCs w:val="20"/>
              </w:rPr>
              <w:t>Duties:</w:t>
            </w:r>
          </w:p>
          <w:p w14:paraId="1A9EAF02" w14:textId="77777777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>Assisting the employees in day to day duties such as mending and repairing trailers, or fabricating new ones</w:t>
            </w:r>
          </w:p>
          <w:p w14:paraId="54ACAAE1" w14:textId="77777777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 xml:space="preserve">Sorting out work areas and cleaning </w:t>
            </w:r>
          </w:p>
          <w:p w14:paraId="30B83A27" w14:textId="77777777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</w:p>
          <w:p w14:paraId="6E18B5DE" w14:textId="5FC7D137" w:rsidR="000D7D81" w:rsidRPr="000D7D81" w:rsidRDefault="000D7D81" w:rsidP="000D7D81">
            <w:pPr>
              <w:pStyle w:val="Text"/>
              <w:rPr>
                <w:b/>
                <w:bCs/>
                <w:color w:val="auto"/>
                <w:szCs w:val="20"/>
              </w:rPr>
            </w:pPr>
            <w:r w:rsidRPr="000D7D81">
              <w:rPr>
                <w:b/>
                <w:bCs/>
                <w:color w:val="auto"/>
                <w:szCs w:val="20"/>
              </w:rPr>
              <w:t>Wallace Engineering Jul 2016- Oct 2016</w:t>
            </w:r>
          </w:p>
          <w:p w14:paraId="0B136C7A" w14:textId="224E19A6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>(One day a week</w:t>
            </w:r>
            <w:r w:rsidR="004A3DB0">
              <w:rPr>
                <w:color w:val="auto"/>
                <w:szCs w:val="20"/>
              </w:rPr>
              <w:t xml:space="preserve">) </w:t>
            </w:r>
            <w:r w:rsidRPr="000D7D81">
              <w:rPr>
                <w:b/>
                <w:bCs/>
                <w:color w:val="auto"/>
                <w:szCs w:val="20"/>
              </w:rPr>
              <w:t>Workplace Student</w:t>
            </w:r>
            <w:r w:rsidRPr="000D7D81">
              <w:rPr>
                <w:color w:val="auto"/>
                <w:szCs w:val="20"/>
              </w:rPr>
              <w:t xml:space="preserve"> </w:t>
            </w:r>
          </w:p>
          <w:p w14:paraId="03352957" w14:textId="3EB959E7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i/>
                <w:color w:val="auto"/>
                <w:szCs w:val="20"/>
              </w:rPr>
              <w:t>Duties:</w:t>
            </w:r>
          </w:p>
          <w:p w14:paraId="297F97BE" w14:textId="77777777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>Clean and maintain machinery in the workplace</w:t>
            </w:r>
          </w:p>
          <w:p w14:paraId="0A6A5275" w14:textId="7703A46D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>Helping other employees with tasks</w:t>
            </w:r>
          </w:p>
          <w:p w14:paraId="2BEA0A54" w14:textId="77777777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</w:p>
          <w:p w14:paraId="4C9AF85B" w14:textId="215DD551" w:rsidR="000D7D81" w:rsidRPr="000D7D81" w:rsidRDefault="000D7D81" w:rsidP="000D7D81">
            <w:pPr>
              <w:pStyle w:val="Text"/>
              <w:rPr>
                <w:b/>
                <w:color w:val="auto"/>
                <w:szCs w:val="20"/>
              </w:rPr>
            </w:pPr>
            <w:r w:rsidRPr="000D7D81">
              <w:rPr>
                <w:b/>
                <w:color w:val="auto"/>
                <w:szCs w:val="20"/>
              </w:rPr>
              <w:t xml:space="preserve">Fletchers Abattoir Oct 2017- Jan 2018            </w:t>
            </w:r>
          </w:p>
          <w:p w14:paraId="77969D43" w14:textId="6D331BC4" w:rsidR="000D7D81" w:rsidRPr="000D7D81" w:rsidRDefault="000D7D81" w:rsidP="000D7D81">
            <w:pPr>
              <w:pStyle w:val="Text"/>
              <w:rPr>
                <w:b/>
                <w:bCs/>
                <w:color w:val="auto"/>
                <w:szCs w:val="20"/>
              </w:rPr>
            </w:pPr>
            <w:r w:rsidRPr="000D7D81">
              <w:rPr>
                <w:b/>
                <w:bCs/>
                <w:color w:val="auto"/>
                <w:szCs w:val="20"/>
              </w:rPr>
              <w:t>Loadout operator</w:t>
            </w:r>
          </w:p>
          <w:p w14:paraId="681BF92A" w14:textId="3DF9E069" w:rsidR="000D7D81" w:rsidRPr="000D7D81" w:rsidRDefault="000D7D81" w:rsidP="000D7D81">
            <w:pPr>
              <w:pStyle w:val="Text"/>
              <w:rPr>
                <w:i/>
                <w:iCs/>
                <w:color w:val="auto"/>
                <w:szCs w:val="20"/>
              </w:rPr>
            </w:pPr>
            <w:r w:rsidRPr="000D7D81">
              <w:rPr>
                <w:i/>
                <w:iCs/>
                <w:color w:val="auto"/>
                <w:szCs w:val="20"/>
              </w:rPr>
              <w:t>Duties:</w:t>
            </w:r>
          </w:p>
          <w:p w14:paraId="1432BAC5" w14:textId="77777777" w:rsidR="000D7D81" w:rsidRPr="000D7D81" w:rsidRDefault="000D7D81" w:rsidP="000D7D81">
            <w:pPr>
              <w:pStyle w:val="Text"/>
              <w:rPr>
                <w:i/>
                <w:iCs/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 xml:space="preserve">Produce inspection </w:t>
            </w:r>
          </w:p>
          <w:p w14:paraId="7933CA5D" w14:textId="77777777" w:rsidR="000D7D81" w:rsidRPr="000D7D81" w:rsidRDefault="000D7D81" w:rsidP="000D7D81">
            <w:pPr>
              <w:pStyle w:val="Text"/>
              <w:rPr>
                <w:i/>
                <w:iCs/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 xml:space="preserve">Sorting of exports </w:t>
            </w:r>
          </w:p>
          <w:p w14:paraId="10215E93" w14:textId="309E57A6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i/>
                <w:iCs/>
                <w:color w:val="auto"/>
                <w:szCs w:val="20"/>
              </w:rPr>
              <w:t xml:space="preserve"> </w:t>
            </w:r>
          </w:p>
          <w:p w14:paraId="2BFE2921" w14:textId="77777777" w:rsidR="000D7D81" w:rsidRDefault="000D7D81" w:rsidP="000D7D81">
            <w:pPr>
              <w:pStyle w:val="Text"/>
              <w:rPr>
                <w:b/>
                <w:bCs/>
                <w:color w:val="auto"/>
                <w:szCs w:val="20"/>
              </w:rPr>
            </w:pPr>
          </w:p>
          <w:p w14:paraId="579BE916" w14:textId="77777777" w:rsidR="000D7D81" w:rsidRDefault="000D7D81" w:rsidP="000D7D81">
            <w:pPr>
              <w:pStyle w:val="Text"/>
              <w:rPr>
                <w:b/>
                <w:bCs/>
                <w:color w:val="auto"/>
                <w:szCs w:val="20"/>
              </w:rPr>
            </w:pPr>
          </w:p>
          <w:p w14:paraId="1432F9CF" w14:textId="77777777" w:rsidR="000D7D81" w:rsidRDefault="000D7D81" w:rsidP="000D7D81">
            <w:pPr>
              <w:pStyle w:val="Text"/>
              <w:rPr>
                <w:b/>
                <w:bCs/>
                <w:color w:val="auto"/>
                <w:szCs w:val="20"/>
              </w:rPr>
            </w:pPr>
          </w:p>
          <w:p w14:paraId="3C7DD428" w14:textId="77777777" w:rsidR="000D7D81" w:rsidRDefault="000D7D81" w:rsidP="000D7D81">
            <w:pPr>
              <w:pStyle w:val="Text"/>
              <w:rPr>
                <w:b/>
                <w:bCs/>
                <w:color w:val="auto"/>
                <w:szCs w:val="20"/>
              </w:rPr>
            </w:pPr>
          </w:p>
          <w:p w14:paraId="7399EF08" w14:textId="77777777" w:rsidR="004A3DB0" w:rsidRDefault="004A3DB0" w:rsidP="000D7D81">
            <w:pPr>
              <w:pStyle w:val="Text"/>
              <w:rPr>
                <w:b/>
                <w:bCs/>
                <w:color w:val="auto"/>
                <w:szCs w:val="20"/>
              </w:rPr>
            </w:pPr>
          </w:p>
          <w:p w14:paraId="6B35D8DC" w14:textId="4A928F8D" w:rsidR="000D7D81" w:rsidRPr="000D7D81" w:rsidRDefault="000D7D81" w:rsidP="000D7D81">
            <w:pPr>
              <w:pStyle w:val="Text"/>
              <w:rPr>
                <w:b/>
                <w:bCs/>
                <w:color w:val="auto"/>
                <w:szCs w:val="20"/>
              </w:rPr>
            </w:pPr>
            <w:r w:rsidRPr="000D7D81">
              <w:rPr>
                <w:b/>
                <w:bCs/>
                <w:color w:val="auto"/>
                <w:szCs w:val="20"/>
              </w:rPr>
              <w:t xml:space="preserve">Temple Farm Trading Co Jul 2017- Oct 2020               </w:t>
            </w:r>
          </w:p>
          <w:p w14:paraId="5F98F84E" w14:textId="15B81D83" w:rsidR="000D7D81" w:rsidRPr="000D7D81" w:rsidRDefault="000D7D81" w:rsidP="000D7D81">
            <w:pPr>
              <w:pStyle w:val="Text"/>
              <w:rPr>
                <w:b/>
                <w:bCs/>
                <w:color w:val="auto"/>
                <w:szCs w:val="20"/>
              </w:rPr>
            </w:pPr>
            <w:r w:rsidRPr="000D7D81">
              <w:rPr>
                <w:b/>
                <w:bCs/>
                <w:color w:val="auto"/>
                <w:szCs w:val="20"/>
              </w:rPr>
              <w:t>Labourer</w:t>
            </w:r>
          </w:p>
          <w:p w14:paraId="0A7AC22C" w14:textId="23FB55EA" w:rsidR="000D7D81" w:rsidRPr="000D7D81" w:rsidRDefault="000D7D81" w:rsidP="000D7D81">
            <w:pPr>
              <w:pStyle w:val="Text"/>
              <w:rPr>
                <w:i/>
                <w:color w:val="auto"/>
                <w:szCs w:val="20"/>
              </w:rPr>
            </w:pPr>
            <w:r w:rsidRPr="000D7D81">
              <w:rPr>
                <w:i/>
                <w:color w:val="auto"/>
                <w:szCs w:val="20"/>
              </w:rPr>
              <w:t>Duties:</w:t>
            </w:r>
          </w:p>
          <w:p w14:paraId="2277D2CD" w14:textId="77777777" w:rsidR="000D7D81" w:rsidRPr="000D7D81" w:rsidRDefault="000D7D81" w:rsidP="000D7D81">
            <w:pPr>
              <w:pStyle w:val="Text"/>
              <w:rPr>
                <w:i/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>Working as a team planting trees for roadside regeneration</w:t>
            </w:r>
          </w:p>
          <w:p w14:paraId="6CC34520" w14:textId="6F53C90F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>Repairing and maintaining farm equipment</w:t>
            </w:r>
          </w:p>
          <w:p w14:paraId="1B86AB1D" w14:textId="77777777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</w:p>
          <w:p w14:paraId="0A24BDB8" w14:textId="1BDABA5A" w:rsidR="000D7D81" w:rsidRPr="000D7D81" w:rsidRDefault="000D7D81" w:rsidP="000D7D81">
            <w:pPr>
              <w:pStyle w:val="Text"/>
              <w:rPr>
                <w:b/>
                <w:bCs/>
                <w:i/>
                <w:iCs/>
                <w:color w:val="auto"/>
                <w:szCs w:val="20"/>
              </w:rPr>
            </w:pPr>
            <w:r w:rsidRPr="000D7D81">
              <w:rPr>
                <w:b/>
                <w:bCs/>
                <w:color w:val="auto"/>
                <w:szCs w:val="20"/>
              </w:rPr>
              <w:t xml:space="preserve">Brookvale Nominees Sep 2018                 </w:t>
            </w:r>
          </w:p>
          <w:p w14:paraId="0CB0CC44" w14:textId="63CE7144" w:rsidR="000D7D81" w:rsidRPr="000D7D81" w:rsidRDefault="000D7D81" w:rsidP="000D7D81">
            <w:pPr>
              <w:pStyle w:val="Text"/>
              <w:rPr>
                <w:b/>
                <w:color w:val="auto"/>
                <w:szCs w:val="20"/>
              </w:rPr>
            </w:pPr>
            <w:r w:rsidRPr="000D7D81">
              <w:rPr>
                <w:b/>
                <w:color w:val="auto"/>
                <w:szCs w:val="20"/>
              </w:rPr>
              <w:t>Farmhand</w:t>
            </w:r>
          </w:p>
          <w:p w14:paraId="75990665" w14:textId="6A0A65C2" w:rsidR="000D7D81" w:rsidRPr="000D7D81" w:rsidRDefault="000D7D81" w:rsidP="000D7D81">
            <w:pPr>
              <w:pStyle w:val="Text"/>
              <w:rPr>
                <w:bCs/>
                <w:i/>
                <w:iCs/>
                <w:color w:val="auto"/>
                <w:szCs w:val="20"/>
              </w:rPr>
            </w:pPr>
            <w:r w:rsidRPr="000D7D81">
              <w:rPr>
                <w:bCs/>
                <w:i/>
                <w:iCs/>
                <w:color w:val="auto"/>
                <w:szCs w:val="20"/>
              </w:rPr>
              <w:t>Duties:</w:t>
            </w:r>
          </w:p>
          <w:p w14:paraId="0A974BA7" w14:textId="299710D1" w:rsidR="000D7D81" w:rsidRPr="000D7D81" w:rsidRDefault="000D7D81" w:rsidP="000D7D81">
            <w:pPr>
              <w:pStyle w:val="Text"/>
              <w:rPr>
                <w:bCs/>
                <w:color w:val="auto"/>
                <w:szCs w:val="20"/>
              </w:rPr>
            </w:pPr>
            <w:r w:rsidRPr="000D7D81">
              <w:rPr>
                <w:bCs/>
                <w:color w:val="auto"/>
                <w:szCs w:val="20"/>
              </w:rPr>
              <w:t>Driving and maintaining machinery (tractors etc.)</w:t>
            </w:r>
          </w:p>
          <w:p w14:paraId="693DFBFD" w14:textId="77777777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 xml:space="preserve">Irrigation maintenance </w:t>
            </w:r>
          </w:p>
          <w:p w14:paraId="327C33C5" w14:textId="77777777" w:rsidR="000D7D81" w:rsidRPr="000D7D81" w:rsidRDefault="000D7D81" w:rsidP="000D7D81">
            <w:pPr>
              <w:pStyle w:val="Text"/>
              <w:rPr>
                <w:bCs/>
                <w:color w:val="auto"/>
                <w:szCs w:val="20"/>
              </w:rPr>
            </w:pPr>
          </w:p>
          <w:p w14:paraId="4574629E" w14:textId="790603AC" w:rsidR="000D7D81" w:rsidRPr="000D7D81" w:rsidRDefault="000D7D81" w:rsidP="000D7D81">
            <w:pPr>
              <w:pStyle w:val="Text"/>
              <w:rPr>
                <w:b/>
                <w:color w:val="auto"/>
                <w:szCs w:val="20"/>
              </w:rPr>
            </w:pPr>
            <w:r w:rsidRPr="000D7D81">
              <w:rPr>
                <w:b/>
                <w:color w:val="auto"/>
                <w:szCs w:val="20"/>
              </w:rPr>
              <w:t xml:space="preserve">Insitu Home Staging Feb 2020- </w:t>
            </w:r>
            <w:r w:rsidR="00BE63DF">
              <w:rPr>
                <w:b/>
                <w:color w:val="auto"/>
                <w:szCs w:val="20"/>
              </w:rPr>
              <w:t>Oct 2021</w:t>
            </w:r>
          </w:p>
          <w:p w14:paraId="29121351" w14:textId="61C7D711" w:rsidR="000D7D81" w:rsidRPr="000D7D81" w:rsidRDefault="000D7D81" w:rsidP="000D7D81">
            <w:pPr>
              <w:pStyle w:val="Text"/>
              <w:rPr>
                <w:b/>
                <w:bCs/>
                <w:color w:val="auto"/>
                <w:szCs w:val="20"/>
              </w:rPr>
            </w:pPr>
            <w:r w:rsidRPr="000D7D81">
              <w:rPr>
                <w:b/>
                <w:bCs/>
                <w:color w:val="auto"/>
                <w:szCs w:val="20"/>
              </w:rPr>
              <w:t xml:space="preserve">Labourer </w:t>
            </w:r>
          </w:p>
          <w:p w14:paraId="7E9BF2BA" w14:textId="6DC49196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 xml:space="preserve"> </w:t>
            </w:r>
            <w:r w:rsidRPr="000D7D81">
              <w:rPr>
                <w:i/>
                <w:iCs/>
                <w:color w:val="auto"/>
                <w:szCs w:val="20"/>
              </w:rPr>
              <w:t>Duties:</w:t>
            </w:r>
          </w:p>
          <w:p w14:paraId="3FBBB385" w14:textId="2C0ABFE5" w:rsidR="000D7D81" w:rsidRPr="000D7D81" w:rsidRDefault="000D7D81" w:rsidP="000D7D81">
            <w:pPr>
              <w:pStyle w:val="Text"/>
              <w:rPr>
                <w:i/>
                <w:iCs/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>Driving a box truck to and from select locations</w:t>
            </w:r>
          </w:p>
          <w:p w14:paraId="1EE2C92A" w14:textId="61982CE7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>Loading and handling furniture</w:t>
            </w:r>
          </w:p>
          <w:p w14:paraId="39FF482F" w14:textId="49D711E1" w:rsidR="000D7D81" w:rsidRDefault="000D7D81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 xml:space="preserve">Forklift operating </w:t>
            </w:r>
          </w:p>
          <w:p w14:paraId="5AD5B549" w14:textId="53989579" w:rsidR="004A3DB0" w:rsidRDefault="004A3DB0" w:rsidP="004A3DB0"/>
          <w:p w14:paraId="1FAB28A3" w14:textId="675CF37B" w:rsidR="004A3DB0" w:rsidRPr="004A3DB0" w:rsidRDefault="004A3DB0" w:rsidP="004A3DB0">
            <w:pPr>
              <w:rPr>
                <w:b/>
                <w:bCs/>
                <w:sz w:val="20"/>
                <w:szCs w:val="20"/>
              </w:rPr>
            </w:pPr>
            <w:r w:rsidRPr="004A3DB0">
              <w:rPr>
                <w:b/>
                <w:bCs/>
                <w:sz w:val="20"/>
                <w:szCs w:val="20"/>
              </w:rPr>
              <w:t>Additional:</w:t>
            </w:r>
          </w:p>
          <w:p w14:paraId="1B97A430" w14:textId="77777777" w:rsidR="000D7D81" w:rsidRPr="000D7D81" w:rsidRDefault="000D7D81" w:rsidP="000D7D81">
            <w:pPr>
              <w:pStyle w:val="Text"/>
              <w:rPr>
                <w:color w:val="auto"/>
                <w:szCs w:val="20"/>
              </w:rPr>
            </w:pPr>
          </w:p>
          <w:p w14:paraId="1E39BF3F" w14:textId="1180F730" w:rsidR="002E69BF" w:rsidRPr="000D7D81" w:rsidRDefault="002E69BF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>Worked with Denmark Green skills to create the “Giant Grasshopper” from recycled metal currently on public display</w:t>
            </w:r>
          </w:p>
          <w:p w14:paraId="286A89D6" w14:textId="77777777" w:rsidR="002E69BF" w:rsidRPr="000D7D81" w:rsidRDefault="002E69BF" w:rsidP="000D7D81">
            <w:pPr>
              <w:pStyle w:val="Text"/>
              <w:rPr>
                <w:color w:val="auto"/>
                <w:szCs w:val="20"/>
              </w:rPr>
            </w:pPr>
          </w:p>
          <w:p w14:paraId="1A36A831" w14:textId="35D244E6" w:rsidR="002E69BF" w:rsidRPr="000D7D81" w:rsidRDefault="002E69BF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>Worked as volunteer to clean the Rotary Park in Margaret River</w:t>
            </w:r>
          </w:p>
          <w:p w14:paraId="3DDF2449" w14:textId="77777777" w:rsidR="002E69BF" w:rsidRPr="000D7D81" w:rsidRDefault="002E69BF" w:rsidP="000D7D81">
            <w:pPr>
              <w:pStyle w:val="Text"/>
              <w:rPr>
                <w:color w:val="auto"/>
                <w:szCs w:val="20"/>
              </w:rPr>
            </w:pPr>
          </w:p>
          <w:p w14:paraId="347FDF1C" w14:textId="77777777" w:rsidR="002E69BF" w:rsidRPr="000D7D81" w:rsidRDefault="002E69BF" w:rsidP="000D7D81">
            <w:pPr>
              <w:pStyle w:val="Text"/>
              <w:rPr>
                <w:color w:val="auto"/>
                <w:szCs w:val="20"/>
              </w:rPr>
            </w:pPr>
            <w:r w:rsidRPr="000D7D81">
              <w:rPr>
                <w:color w:val="auto"/>
                <w:szCs w:val="20"/>
              </w:rPr>
              <w:t>Assisting Arts Therapist at Albany Community Care Centre involving interacting with the elderly and disabled</w:t>
            </w:r>
          </w:p>
          <w:p w14:paraId="4D1A6704" w14:textId="151F084E" w:rsidR="0040233B" w:rsidRPr="000D7D81" w:rsidRDefault="0040233B" w:rsidP="000D7D81">
            <w:pPr>
              <w:pStyle w:val="Text"/>
              <w:rPr>
                <w:color w:val="auto"/>
                <w:sz w:val="16"/>
                <w:szCs w:val="16"/>
              </w:rPr>
            </w:pPr>
          </w:p>
        </w:tc>
      </w:tr>
      <w:tr w:rsidR="00CD50FD" w:rsidRPr="001700F2" w14:paraId="6D98A291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66D6EA46" w14:textId="77777777" w:rsidR="004A3DB0" w:rsidRDefault="004A3DB0" w:rsidP="004A3DB0"/>
          <w:p w14:paraId="512E59C2" w14:textId="1049CED1" w:rsidR="004A3DB0" w:rsidRPr="004A3DB0" w:rsidRDefault="004A3DB0" w:rsidP="004A3DB0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7A3651CC" w14:textId="3BDC7FC9" w:rsidR="00CD50FD" w:rsidRPr="001700F2" w:rsidRDefault="00DE5F45" w:rsidP="00D20DA9">
            <w:pPr>
              <w:pStyle w:val="Heading1"/>
            </w:pPr>
            <w:r>
              <w:t>EDUCATION AND TRAINING</w:t>
            </w:r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10ECF5A6" w14:textId="77777777" w:rsidR="00CD50FD" w:rsidRPr="001700F2" w:rsidRDefault="00CD50FD"/>
        </w:tc>
      </w:tr>
      <w:tr w:rsidR="00CD50FD" w:rsidRPr="001700F2" w14:paraId="5AE9DDA7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13A17689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344D21F0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0E1BC88F" w14:textId="77777777" w:rsidR="00CD50FD" w:rsidRPr="001700F2" w:rsidRDefault="00CD50FD"/>
        </w:tc>
      </w:tr>
      <w:tr w:rsidR="00CD50FD" w:rsidRPr="001700F2" w14:paraId="40FCC133" w14:textId="77777777" w:rsidTr="00CD50FD">
        <w:trPr>
          <w:trHeight w:val="1446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p w14:paraId="51D3ED98" w14:textId="77777777" w:rsidR="00CD50FD" w:rsidRPr="001700F2" w:rsidRDefault="00CD50FD" w:rsidP="00DE5F45"/>
        </w:tc>
        <w:tc>
          <w:tcPr>
            <w:tcW w:w="6203" w:type="dxa"/>
            <w:gridSpan w:val="2"/>
            <w:vAlign w:val="center"/>
          </w:tcPr>
          <w:p w14:paraId="4BD0FFA1" w14:textId="77777777" w:rsidR="002E69BF" w:rsidRDefault="002E69BF" w:rsidP="002E69BF">
            <w:pPr>
              <w:pStyle w:val="Text"/>
              <w:rPr>
                <w:color w:val="auto"/>
              </w:rPr>
            </w:pPr>
          </w:p>
          <w:p w14:paraId="043B3AE9" w14:textId="1484F5A9" w:rsidR="002E69BF" w:rsidRPr="002E69BF" w:rsidRDefault="002E69BF" w:rsidP="002E69BF">
            <w:pPr>
              <w:pStyle w:val="Text"/>
              <w:rPr>
                <w:color w:val="auto"/>
              </w:rPr>
            </w:pPr>
            <w:r w:rsidRPr="002E69BF">
              <w:rPr>
                <w:color w:val="auto"/>
              </w:rPr>
              <w:t xml:space="preserve">2004-2011         </w:t>
            </w:r>
            <w:proofErr w:type="spellStart"/>
            <w:r w:rsidRPr="002E69BF">
              <w:rPr>
                <w:color w:val="auto"/>
              </w:rPr>
              <w:t>Yakamia</w:t>
            </w:r>
            <w:proofErr w:type="spellEnd"/>
            <w:r w:rsidRPr="002E69BF">
              <w:rPr>
                <w:color w:val="auto"/>
              </w:rPr>
              <w:t xml:space="preserve"> Primary School</w:t>
            </w:r>
          </w:p>
          <w:p w14:paraId="6F4FB2F7" w14:textId="77777777" w:rsidR="002E69BF" w:rsidRPr="002E69BF" w:rsidRDefault="002E69BF" w:rsidP="002E69BF">
            <w:pPr>
              <w:pStyle w:val="Text"/>
              <w:rPr>
                <w:color w:val="auto"/>
              </w:rPr>
            </w:pPr>
          </w:p>
          <w:p w14:paraId="5F91A204" w14:textId="18B37553" w:rsidR="002E69BF" w:rsidRPr="002E69BF" w:rsidRDefault="002E69BF" w:rsidP="002E69BF">
            <w:pPr>
              <w:pStyle w:val="Text"/>
              <w:rPr>
                <w:color w:val="auto"/>
              </w:rPr>
            </w:pPr>
            <w:r w:rsidRPr="002E69BF">
              <w:rPr>
                <w:color w:val="auto"/>
              </w:rPr>
              <w:t xml:space="preserve">2008-2011         Primary Extension Advanced Curriculum (PEAC)   </w:t>
            </w:r>
          </w:p>
          <w:p w14:paraId="7101700E" w14:textId="77777777" w:rsidR="002E69BF" w:rsidRPr="002E69BF" w:rsidRDefault="002E69BF" w:rsidP="002E69BF">
            <w:pPr>
              <w:pStyle w:val="Text"/>
              <w:rPr>
                <w:color w:val="auto"/>
              </w:rPr>
            </w:pPr>
          </w:p>
          <w:p w14:paraId="5F34CBE9" w14:textId="5A2702BE" w:rsidR="002E69BF" w:rsidRPr="002E69BF" w:rsidRDefault="002E69BF" w:rsidP="002E69BF">
            <w:pPr>
              <w:pStyle w:val="Text"/>
              <w:rPr>
                <w:color w:val="auto"/>
              </w:rPr>
            </w:pPr>
            <w:r w:rsidRPr="002E69BF">
              <w:rPr>
                <w:color w:val="auto"/>
              </w:rPr>
              <w:t>2012-2016         Graduation from Albany Senior High School</w:t>
            </w:r>
          </w:p>
          <w:p w14:paraId="077F892F" w14:textId="77777777" w:rsidR="002E69BF" w:rsidRPr="002E69BF" w:rsidRDefault="002E69BF" w:rsidP="002E69BF">
            <w:pPr>
              <w:pStyle w:val="Text"/>
              <w:rPr>
                <w:color w:val="auto"/>
              </w:rPr>
            </w:pPr>
          </w:p>
          <w:p w14:paraId="42BE73E4" w14:textId="25F823F1" w:rsidR="002E69BF" w:rsidRPr="002E69BF" w:rsidRDefault="002E69BF" w:rsidP="002E69BF">
            <w:pPr>
              <w:pStyle w:val="Text"/>
              <w:rPr>
                <w:color w:val="auto"/>
              </w:rPr>
            </w:pPr>
            <w:r w:rsidRPr="002E69BF">
              <w:rPr>
                <w:color w:val="auto"/>
              </w:rPr>
              <w:t>2015-2016         Cert 2 Skills for Work and Vocational Pathways</w:t>
            </w:r>
          </w:p>
          <w:p w14:paraId="1F70C4ED" w14:textId="77777777" w:rsidR="002E69BF" w:rsidRPr="002E69BF" w:rsidRDefault="002E69BF" w:rsidP="002E69BF">
            <w:pPr>
              <w:pStyle w:val="Text"/>
              <w:rPr>
                <w:color w:val="auto"/>
              </w:rPr>
            </w:pPr>
          </w:p>
          <w:p w14:paraId="443F7C6F" w14:textId="14F84093" w:rsidR="002E69BF" w:rsidRDefault="002E69BF" w:rsidP="002E69BF">
            <w:pPr>
              <w:pStyle w:val="Text"/>
              <w:rPr>
                <w:color w:val="auto"/>
              </w:rPr>
            </w:pPr>
            <w:r w:rsidRPr="002E69BF">
              <w:rPr>
                <w:color w:val="auto"/>
              </w:rPr>
              <w:t>2017</w:t>
            </w:r>
            <w:r w:rsidR="00DA47CF">
              <w:rPr>
                <w:color w:val="auto"/>
              </w:rPr>
              <w:t>-Current</w:t>
            </w:r>
            <w:r w:rsidRPr="002E69BF">
              <w:rPr>
                <w:color w:val="auto"/>
              </w:rPr>
              <w:t xml:space="preserve">     University of Western Australia</w:t>
            </w:r>
            <w:r w:rsidR="00DA47CF">
              <w:rPr>
                <w:color w:val="auto"/>
              </w:rPr>
              <w:t xml:space="preserve"> </w:t>
            </w:r>
          </w:p>
          <w:p w14:paraId="69647F3D" w14:textId="4F7244D0" w:rsidR="000D7D81" w:rsidRDefault="000D7D81" w:rsidP="000D7D81"/>
          <w:p w14:paraId="6DC6D0DA" w14:textId="7F472D9B" w:rsidR="000D7D81" w:rsidRDefault="000D7D81" w:rsidP="000D7D81"/>
          <w:p w14:paraId="68ADA198" w14:textId="681D4205" w:rsidR="000D7D81" w:rsidRDefault="000D7D81" w:rsidP="000D7D81"/>
          <w:p w14:paraId="457AB90B" w14:textId="1019C52C" w:rsidR="000D7D81" w:rsidRDefault="000D7D81" w:rsidP="000D7D81"/>
          <w:p w14:paraId="47ADEB39" w14:textId="7625B30F" w:rsidR="000D7D81" w:rsidRDefault="000D7D81" w:rsidP="000D7D81"/>
          <w:p w14:paraId="1F533FFC" w14:textId="57CA7200" w:rsidR="000D7D81" w:rsidRDefault="000D7D81" w:rsidP="000D7D81"/>
          <w:p w14:paraId="0C844079" w14:textId="77777777" w:rsidR="000D7D81" w:rsidRPr="000D7D81" w:rsidRDefault="000D7D81" w:rsidP="000D7D81"/>
          <w:p w14:paraId="52957AFA" w14:textId="77777777" w:rsidR="002E69BF" w:rsidRDefault="002E69BF" w:rsidP="002E69BF">
            <w:pPr>
              <w:rPr>
                <w:b/>
                <w:u w:val="single"/>
              </w:rPr>
            </w:pPr>
          </w:p>
          <w:p w14:paraId="611D6D73" w14:textId="77777777" w:rsidR="00CD50FD" w:rsidRPr="001700F2" w:rsidRDefault="00CD50FD" w:rsidP="00DE5F45"/>
        </w:tc>
      </w:tr>
      <w:tr w:rsidR="00CD50FD" w:rsidRPr="001700F2" w14:paraId="37711334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</w:tcPr>
          <w:p w14:paraId="3B8C9500" w14:textId="77777777" w:rsidR="00CD50FD" w:rsidRPr="001700F2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1B3CE1D1" w14:textId="0485E9F9" w:rsidR="00CD50FD" w:rsidRPr="001700F2" w:rsidRDefault="00DE5F45" w:rsidP="00D20DA9">
            <w:pPr>
              <w:pStyle w:val="Heading1"/>
            </w:pPr>
            <w:r>
              <w:t>FURTHER STUDY</w:t>
            </w:r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09AFC6FA" w14:textId="77777777" w:rsidR="00CD50FD" w:rsidRPr="001700F2" w:rsidRDefault="00CD50FD"/>
        </w:tc>
      </w:tr>
      <w:tr w:rsidR="00CD50FD" w:rsidRPr="001700F2" w14:paraId="713683A6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</w:tcPr>
          <w:p w14:paraId="07FA7614" w14:textId="77777777"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2E909BFB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7CBCC74B" w14:textId="77777777" w:rsidR="00CD50FD" w:rsidRPr="001700F2" w:rsidRDefault="00CD50FD"/>
        </w:tc>
      </w:tr>
      <w:tr w:rsidR="00CD50FD" w:rsidRPr="001700F2" w14:paraId="1A98E8C6" w14:textId="77777777" w:rsidTr="00CD50FD">
        <w:trPr>
          <w:trHeight w:val="1366"/>
        </w:trPr>
        <w:tc>
          <w:tcPr>
            <w:tcW w:w="3097" w:type="dxa"/>
            <w:shd w:val="clear" w:color="auto" w:fill="F2F2F2" w:themeFill="background1" w:themeFillShade="F2"/>
          </w:tcPr>
          <w:p w14:paraId="53657DCD" w14:textId="77777777" w:rsidR="00CD50FD" w:rsidRPr="001700F2" w:rsidRDefault="00CD50FD"/>
        </w:tc>
        <w:tc>
          <w:tcPr>
            <w:tcW w:w="6203" w:type="dxa"/>
            <w:gridSpan w:val="2"/>
            <w:vAlign w:val="center"/>
          </w:tcPr>
          <w:p w14:paraId="6BCE9E7B" w14:textId="77777777" w:rsidR="002E69BF" w:rsidRDefault="002E69BF" w:rsidP="002E69BF">
            <w:pPr>
              <w:pStyle w:val="Text"/>
              <w:rPr>
                <w:color w:val="auto"/>
              </w:rPr>
            </w:pPr>
          </w:p>
          <w:p w14:paraId="5F2B8907" w14:textId="35B189E3" w:rsidR="002E69BF" w:rsidRDefault="002E69BF" w:rsidP="002E69BF">
            <w:pPr>
              <w:pStyle w:val="Text"/>
              <w:rPr>
                <w:color w:val="auto"/>
              </w:rPr>
            </w:pPr>
            <w:r w:rsidRPr="002E69BF">
              <w:rPr>
                <w:color w:val="auto"/>
              </w:rPr>
              <w:t xml:space="preserve">2016   Cert II in Skills </w:t>
            </w:r>
            <w:r w:rsidR="000D7D81" w:rsidRPr="002E69BF">
              <w:rPr>
                <w:color w:val="auto"/>
              </w:rPr>
              <w:t>for</w:t>
            </w:r>
            <w:r w:rsidRPr="002E69BF">
              <w:rPr>
                <w:color w:val="auto"/>
              </w:rPr>
              <w:t xml:space="preserve"> Work </w:t>
            </w:r>
            <w:r w:rsidR="004A3DB0">
              <w:rPr>
                <w:color w:val="auto"/>
              </w:rPr>
              <w:t>a</w:t>
            </w:r>
            <w:r w:rsidRPr="002E69BF">
              <w:rPr>
                <w:color w:val="auto"/>
              </w:rPr>
              <w:t>nd Vocational Pathways</w:t>
            </w:r>
          </w:p>
          <w:p w14:paraId="54A25B21" w14:textId="77777777" w:rsidR="002E69BF" w:rsidRPr="002E69BF" w:rsidRDefault="002E69BF" w:rsidP="002E69BF"/>
          <w:p w14:paraId="2434A850" w14:textId="738EF31A" w:rsidR="002E69BF" w:rsidRDefault="002E69BF" w:rsidP="002E69BF">
            <w:pPr>
              <w:pStyle w:val="Text"/>
              <w:rPr>
                <w:color w:val="auto"/>
              </w:rPr>
            </w:pPr>
            <w:r w:rsidRPr="002E69BF">
              <w:rPr>
                <w:color w:val="auto"/>
              </w:rPr>
              <w:t xml:space="preserve">2016   Responsible Serving of Alcohol </w:t>
            </w:r>
          </w:p>
          <w:p w14:paraId="4E111EC9" w14:textId="77777777" w:rsidR="002E69BF" w:rsidRPr="002E69BF" w:rsidRDefault="002E69BF" w:rsidP="002E69BF"/>
          <w:p w14:paraId="1329C594" w14:textId="538D6DAD" w:rsidR="002E69BF" w:rsidRDefault="002E69BF" w:rsidP="002E69BF">
            <w:pPr>
              <w:pStyle w:val="Text"/>
              <w:rPr>
                <w:bCs/>
                <w:color w:val="auto"/>
              </w:rPr>
            </w:pPr>
            <w:r w:rsidRPr="002E69BF">
              <w:rPr>
                <w:bCs/>
                <w:color w:val="auto"/>
              </w:rPr>
              <w:t>2017   Occupational Health &amp; Safety Construction Induction (white card)</w:t>
            </w:r>
          </w:p>
          <w:p w14:paraId="1CD5FAA2" w14:textId="12D1F2A4" w:rsidR="00D20DA9" w:rsidRDefault="000D7D81" w:rsidP="00D866B6">
            <w:pPr>
              <w:pStyle w:val="Text"/>
              <w:rPr>
                <w:color w:val="auto"/>
              </w:rPr>
            </w:pPr>
            <w:r w:rsidRPr="004A3DB0">
              <w:rPr>
                <w:color w:val="auto"/>
              </w:rPr>
              <w:t xml:space="preserve">2020 </w:t>
            </w:r>
            <w:r w:rsidR="004A3DB0" w:rsidRPr="004A3DB0">
              <w:rPr>
                <w:color w:val="auto"/>
              </w:rPr>
              <w:t xml:space="preserve">  Employability Skills Training </w:t>
            </w:r>
          </w:p>
          <w:p w14:paraId="1B5629A3" w14:textId="5388248F" w:rsidR="00DA47CF" w:rsidRDefault="00DA47CF" w:rsidP="00DA47CF"/>
          <w:p w14:paraId="28EF73B1" w14:textId="1E353B20" w:rsidR="00DA47CF" w:rsidRPr="00DA47CF" w:rsidRDefault="00DA47CF" w:rsidP="00DA47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    University of Western Australia full stack developer coding bootcamp</w:t>
            </w:r>
          </w:p>
          <w:p w14:paraId="669CAB18" w14:textId="3CBA085F" w:rsidR="00BE63DF" w:rsidRPr="00BE63DF" w:rsidRDefault="00BE63DF" w:rsidP="00BE63DF"/>
          <w:p w14:paraId="57FCDC36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3D9F4581" w14:textId="77777777" w:rsidTr="00CD50FD">
        <w:trPr>
          <w:trHeight w:val="100"/>
        </w:trPr>
        <w:tc>
          <w:tcPr>
            <w:tcW w:w="3097" w:type="dxa"/>
          </w:tcPr>
          <w:p w14:paraId="7726AFA5" w14:textId="77777777" w:rsidR="00CD50FD" w:rsidRPr="001700F2" w:rsidRDefault="00CD50FD" w:rsidP="00CD50FD"/>
        </w:tc>
        <w:tc>
          <w:tcPr>
            <w:tcW w:w="6203" w:type="dxa"/>
            <w:gridSpan w:val="2"/>
          </w:tcPr>
          <w:p w14:paraId="222D443B" w14:textId="77777777" w:rsidR="00CD50FD" w:rsidRPr="001700F2" w:rsidRDefault="00CD50FD" w:rsidP="00CD50FD"/>
        </w:tc>
      </w:tr>
      <w:tr w:rsidR="00CD50FD" w:rsidRPr="001700F2" w14:paraId="72907264" w14:textId="77777777" w:rsidTr="00CD50FD">
        <w:trPr>
          <w:trHeight w:val="14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223A36F0" w14:textId="77777777" w:rsidR="00CD50FD" w:rsidRPr="001700F2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2E5A5D32" w14:textId="337C6E38" w:rsidR="00CD50FD" w:rsidRPr="001700F2" w:rsidRDefault="004A3DB0" w:rsidP="00D20DA9">
            <w:pPr>
              <w:pStyle w:val="Heading1"/>
            </w:pPr>
            <w:r>
              <w:t>KEY COMPETENCIES AND ATTRIBUTES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5BB60FFE" w14:textId="77777777" w:rsidR="00CD50FD" w:rsidRPr="001700F2" w:rsidRDefault="00CD50FD"/>
        </w:tc>
      </w:tr>
      <w:tr w:rsidR="00CD50FD" w:rsidRPr="001700F2" w14:paraId="5EC2BEF3" w14:textId="77777777" w:rsidTr="00CD50FD">
        <w:trPr>
          <w:trHeight w:val="14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2A814E7B" w14:textId="77777777"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</w:tcPr>
          <w:p w14:paraId="3DAC8ABE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61D73499" w14:textId="77777777" w:rsidR="00CD50FD" w:rsidRDefault="00CD50FD"/>
          <w:p w14:paraId="1F536E7F" w14:textId="679F3593" w:rsidR="004A3DB0" w:rsidRPr="001700F2" w:rsidRDefault="004A3DB0"/>
        </w:tc>
      </w:tr>
      <w:tr w:rsidR="00CD50FD" w:rsidRPr="001700F2" w14:paraId="3BEB8AAF" w14:textId="77777777" w:rsidTr="00D42870">
        <w:trPr>
          <w:trHeight w:val="1894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05B90039" w14:textId="77777777" w:rsidR="004A3DB0" w:rsidRPr="004A3DB0" w:rsidRDefault="004A3DB0" w:rsidP="004A3DB0">
            <w:pPr>
              <w:pStyle w:val="Text"/>
              <w:numPr>
                <w:ilvl w:val="0"/>
                <w:numId w:val="8"/>
              </w:numPr>
              <w:rPr>
                <w:color w:val="auto"/>
              </w:rPr>
            </w:pPr>
            <w:r w:rsidRPr="004A3DB0">
              <w:rPr>
                <w:color w:val="auto"/>
              </w:rPr>
              <w:t xml:space="preserve">A good worker, always keen to do a job and complete it to the best of my abilities. </w:t>
            </w:r>
          </w:p>
          <w:p w14:paraId="254A39EA" w14:textId="77777777" w:rsidR="004A3DB0" w:rsidRPr="004A3DB0" w:rsidRDefault="004A3DB0" w:rsidP="004A3DB0">
            <w:pPr>
              <w:pStyle w:val="Text"/>
              <w:rPr>
                <w:color w:val="auto"/>
              </w:rPr>
            </w:pPr>
          </w:p>
          <w:p w14:paraId="2B9C8A1F" w14:textId="77777777" w:rsidR="004A3DB0" w:rsidRPr="004A3DB0" w:rsidRDefault="004A3DB0" w:rsidP="004A3DB0">
            <w:pPr>
              <w:pStyle w:val="Text"/>
              <w:numPr>
                <w:ilvl w:val="0"/>
                <w:numId w:val="8"/>
              </w:numPr>
              <w:rPr>
                <w:color w:val="auto"/>
              </w:rPr>
            </w:pPr>
            <w:r w:rsidRPr="004A3DB0">
              <w:rPr>
                <w:color w:val="auto"/>
              </w:rPr>
              <w:t>Respectful of the rights of others</w:t>
            </w:r>
          </w:p>
          <w:p w14:paraId="2F6B7F02" w14:textId="77777777" w:rsidR="004A3DB0" w:rsidRPr="004A3DB0" w:rsidRDefault="004A3DB0" w:rsidP="004A3DB0">
            <w:pPr>
              <w:pStyle w:val="Text"/>
              <w:rPr>
                <w:color w:val="auto"/>
              </w:rPr>
            </w:pPr>
          </w:p>
          <w:p w14:paraId="49F44EF6" w14:textId="77777777" w:rsidR="004A3DB0" w:rsidRPr="004A3DB0" w:rsidRDefault="004A3DB0" w:rsidP="004A3DB0">
            <w:pPr>
              <w:pStyle w:val="Text"/>
              <w:numPr>
                <w:ilvl w:val="0"/>
                <w:numId w:val="8"/>
              </w:numPr>
              <w:rPr>
                <w:color w:val="auto"/>
              </w:rPr>
            </w:pPr>
            <w:r w:rsidRPr="004A3DB0">
              <w:rPr>
                <w:color w:val="auto"/>
              </w:rPr>
              <w:t>Work well as a team member</w:t>
            </w:r>
          </w:p>
          <w:p w14:paraId="3C860809" w14:textId="2643C962" w:rsidR="004A3DB0" w:rsidRPr="004A3DB0" w:rsidRDefault="004A3DB0" w:rsidP="004A3DB0">
            <w:pPr>
              <w:pStyle w:val="Text"/>
              <w:ind w:firstLine="60"/>
              <w:rPr>
                <w:color w:val="auto"/>
              </w:rPr>
            </w:pPr>
          </w:p>
          <w:p w14:paraId="7CEF24D9" w14:textId="77777777" w:rsidR="004A3DB0" w:rsidRPr="004A3DB0" w:rsidRDefault="004A3DB0" w:rsidP="004A3DB0">
            <w:pPr>
              <w:pStyle w:val="Text"/>
              <w:numPr>
                <w:ilvl w:val="0"/>
                <w:numId w:val="8"/>
              </w:numPr>
              <w:rPr>
                <w:color w:val="auto"/>
              </w:rPr>
            </w:pPr>
            <w:r w:rsidRPr="004A3DB0">
              <w:rPr>
                <w:color w:val="auto"/>
              </w:rPr>
              <w:t>Adaptable, being open to change and learning new tasks quickly</w:t>
            </w:r>
          </w:p>
          <w:p w14:paraId="7D658207" w14:textId="77777777" w:rsidR="004A3DB0" w:rsidRPr="004A3DB0" w:rsidRDefault="004A3DB0" w:rsidP="004A3DB0">
            <w:pPr>
              <w:pStyle w:val="Text"/>
              <w:rPr>
                <w:color w:val="auto"/>
              </w:rPr>
            </w:pPr>
          </w:p>
          <w:p w14:paraId="3A3A47A5" w14:textId="77777777" w:rsidR="004A3DB0" w:rsidRPr="004A3DB0" w:rsidRDefault="004A3DB0" w:rsidP="004A3DB0">
            <w:pPr>
              <w:pStyle w:val="Text"/>
              <w:numPr>
                <w:ilvl w:val="0"/>
                <w:numId w:val="8"/>
              </w:numPr>
              <w:rPr>
                <w:color w:val="auto"/>
              </w:rPr>
            </w:pPr>
            <w:r w:rsidRPr="004A3DB0">
              <w:rPr>
                <w:color w:val="auto"/>
              </w:rPr>
              <w:t>A friendly and positive person, both energetic and physically fit</w:t>
            </w:r>
          </w:p>
          <w:p w14:paraId="68DB5D94" w14:textId="77777777" w:rsidR="004A3DB0" w:rsidRPr="004A3DB0" w:rsidRDefault="004A3DB0" w:rsidP="004A3DB0">
            <w:pPr>
              <w:pStyle w:val="Text"/>
              <w:rPr>
                <w:color w:val="auto"/>
              </w:rPr>
            </w:pPr>
          </w:p>
          <w:p w14:paraId="42A1F266" w14:textId="77777777" w:rsidR="004A3DB0" w:rsidRPr="004A3DB0" w:rsidRDefault="004A3DB0" w:rsidP="004A3DB0">
            <w:pPr>
              <w:pStyle w:val="Text"/>
              <w:numPr>
                <w:ilvl w:val="0"/>
                <w:numId w:val="8"/>
              </w:numPr>
              <w:rPr>
                <w:color w:val="auto"/>
              </w:rPr>
            </w:pPr>
            <w:r w:rsidRPr="004A3DB0">
              <w:rPr>
                <w:color w:val="auto"/>
              </w:rPr>
              <w:t>Excellent communication skills and able to work well with a wide variety of people</w:t>
            </w:r>
          </w:p>
          <w:p w14:paraId="5C47EDD5" w14:textId="385A0D15" w:rsidR="004A3DB0" w:rsidRDefault="004A3DB0" w:rsidP="004A3DB0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03"/>
              <w:gridCol w:w="3080"/>
              <w:gridCol w:w="3001"/>
            </w:tblGrid>
            <w:tr w:rsidR="004A3DB0" w:rsidRPr="001700F2" w14:paraId="1EE715DA" w14:textId="77777777" w:rsidTr="006637D9">
              <w:trPr>
                <w:trHeight w:val="140"/>
              </w:trPr>
              <w:tc>
                <w:tcPr>
                  <w:tcW w:w="3097" w:type="dxa"/>
                  <w:tcBorders>
                    <w:bottom w:val="single" w:sz="18" w:space="0" w:color="BF9268" w:themeColor="accent2"/>
                  </w:tcBorders>
                </w:tcPr>
                <w:p w14:paraId="49C37271" w14:textId="77777777" w:rsidR="004A3DB0" w:rsidRPr="001700F2" w:rsidRDefault="004A3DB0" w:rsidP="004A3DB0"/>
              </w:tc>
              <w:tc>
                <w:tcPr>
                  <w:tcW w:w="3108" w:type="dxa"/>
                  <w:vMerge w:val="restart"/>
                  <w:shd w:val="clear" w:color="auto" w:fill="303848" w:themeFill="accent1"/>
                  <w:vAlign w:val="center"/>
                </w:tcPr>
                <w:p w14:paraId="6A0A3F40" w14:textId="77777777" w:rsidR="004A3DB0" w:rsidRPr="001700F2" w:rsidRDefault="00E85301" w:rsidP="004A3DB0">
                  <w:pPr>
                    <w:pStyle w:val="Heading1"/>
                  </w:pPr>
                  <w:sdt>
                    <w:sdtPr>
                      <w:id w:val="393022837"/>
                      <w:placeholder>
                        <w:docPart w:val="FC9A7ACAF9EE41778BAD8F7FB4F37D04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4A3DB0" w:rsidRPr="001700F2">
                        <w:t>REFERENCES</w:t>
                      </w:r>
                    </w:sdtContent>
                  </w:sdt>
                </w:p>
              </w:tc>
              <w:tc>
                <w:tcPr>
                  <w:tcW w:w="3095" w:type="dxa"/>
                  <w:tcBorders>
                    <w:bottom w:val="single" w:sz="18" w:space="0" w:color="BF9268" w:themeColor="accent2"/>
                  </w:tcBorders>
                </w:tcPr>
                <w:p w14:paraId="2629712A" w14:textId="77777777" w:rsidR="004A3DB0" w:rsidRPr="001700F2" w:rsidRDefault="004A3DB0" w:rsidP="004A3DB0"/>
              </w:tc>
            </w:tr>
            <w:tr w:rsidR="004A3DB0" w:rsidRPr="001700F2" w14:paraId="44FF19FF" w14:textId="77777777" w:rsidTr="006637D9">
              <w:trPr>
                <w:trHeight w:val="140"/>
              </w:trPr>
              <w:tc>
                <w:tcPr>
                  <w:tcW w:w="3097" w:type="dxa"/>
                  <w:tcBorders>
                    <w:top w:val="single" w:sz="18" w:space="0" w:color="BF9268" w:themeColor="accent2"/>
                  </w:tcBorders>
                </w:tcPr>
                <w:p w14:paraId="223E0B83" w14:textId="77777777" w:rsidR="004A3DB0" w:rsidRPr="001700F2" w:rsidRDefault="004A3DB0" w:rsidP="004A3DB0"/>
              </w:tc>
              <w:tc>
                <w:tcPr>
                  <w:tcW w:w="3108" w:type="dxa"/>
                  <w:vMerge/>
                  <w:shd w:val="clear" w:color="auto" w:fill="303848" w:themeFill="accent1"/>
                </w:tcPr>
                <w:p w14:paraId="414C66B9" w14:textId="77777777" w:rsidR="004A3DB0" w:rsidRPr="001700F2" w:rsidRDefault="004A3DB0" w:rsidP="004A3DB0">
                  <w:pPr>
                    <w:pStyle w:val="Heading1"/>
                  </w:pPr>
                </w:p>
              </w:tc>
              <w:tc>
                <w:tcPr>
                  <w:tcW w:w="3095" w:type="dxa"/>
                </w:tcPr>
                <w:p w14:paraId="2B0DA1A6" w14:textId="77777777" w:rsidR="004A3DB0" w:rsidRPr="001700F2" w:rsidRDefault="004A3DB0" w:rsidP="004A3DB0"/>
              </w:tc>
            </w:tr>
          </w:tbl>
          <w:p w14:paraId="4AB267CB" w14:textId="77777777" w:rsidR="004A3DB0" w:rsidRPr="004A3DB0" w:rsidRDefault="004A3DB0" w:rsidP="004A3DB0">
            <w:pPr>
              <w:pStyle w:val="Text"/>
              <w:rPr>
                <w:color w:val="auto"/>
              </w:rPr>
            </w:pPr>
          </w:p>
          <w:p w14:paraId="3944B54E" w14:textId="77777777" w:rsidR="004A3DB0" w:rsidRPr="004A3DB0" w:rsidRDefault="004A3DB0" w:rsidP="004A3DB0">
            <w:pPr>
              <w:pStyle w:val="Text"/>
              <w:rPr>
                <w:color w:val="auto"/>
              </w:rPr>
            </w:pPr>
            <w:r w:rsidRPr="004A3DB0">
              <w:rPr>
                <w:color w:val="auto"/>
              </w:rPr>
              <w:t>David McFall</w:t>
            </w:r>
          </w:p>
          <w:p w14:paraId="1BEC5405" w14:textId="77777777" w:rsidR="004A3DB0" w:rsidRPr="004A3DB0" w:rsidRDefault="004A3DB0" w:rsidP="004A3DB0">
            <w:pPr>
              <w:pStyle w:val="Text"/>
              <w:rPr>
                <w:b/>
                <w:color w:val="auto"/>
              </w:rPr>
            </w:pPr>
            <w:r w:rsidRPr="004A3DB0">
              <w:rPr>
                <w:b/>
                <w:color w:val="auto"/>
              </w:rPr>
              <w:t>Temple Farm Trading Co.</w:t>
            </w:r>
          </w:p>
          <w:p w14:paraId="545FFFC2" w14:textId="77777777" w:rsidR="004A3DB0" w:rsidRPr="004A3DB0" w:rsidRDefault="004A3DB0" w:rsidP="004A3DB0">
            <w:pPr>
              <w:pStyle w:val="Text"/>
              <w:rPr>
                <w:color w:val="auto"/>
              </w:rPr>
            </w:pPr>
            <w:r w:rsidRPr="004A3DB0">
              <w:rPr>
                <w:color w:val="auto"/>
              </w:rPr>
              <w:t>Ph: 0429 815 373</w:t>
            </w:r>
            <w:r w:rsidRPr="004A3DB0">
              <w:rPr>
                <w:color w:val="auto"/>
              </w:rPr>
              <w:tab/>
            </w:r>
          </w:p>
          <w:p w14:paraId="01E39B4F" w14:textId="77777777" w:rsidR="004A3DB0" w:rsidRPr="004A3DB0" w:rsidRDefault="004A3DB0" w:rsidP="004A3DB0">
            <w:pPr>
              <w:pStyle w:val="Text"/>
              <w:rPr>
                <w:color w:val="auto"/>
              </w:rPr>
            </w:pPr>
          </w:p>
          <w:p w14:paraId="13C9D369" w14:textId="77777777" w:rsidR="004A3DB0" w:rsidRPr="004A3DB0" w:rsidRDefault="004A3DB0" w:rsidP="004A3DB0">
            <w:pPr>
              <w:pStyle w:val="Text"/>
              <w:rPr>
                <w:color w:val="auto"/>
              </w:rPr>
            </w:pPr>
            <w:r w:rsidRPr="004A3DB0">
              <w:rPr>
                <w:color w:val="auto"/>
              </w:rPr>
              <w:t>James Patton</w:t>
            </w:r>
          </w:p>
          <w:p w14:paraId="40C00EFB" w14:textId="77777777" w:rsidR="004A3DB0" w:rsidRPr="004A3DB0" w:rsidRDefault="004A3DB0" w:rsidP="004A3DB0">
            <w:pPr>
              <w:pStyle w:val="Text"/>
              <w:rPr>
                <w:b/>
                <w:bCs/>
                <w:color w:val="auto"/>
              </w:rPr>
            </w:pPr>
            <w:r w:rsidRPr="004A3DB0">
              <w:rPr>
                <w:b/>
                <w:bCs/>
                <w:color w:val="auto"/>
              </w:rPr>
              <w:t>Brookvale Nominees</w:t>
            </w:r>
          </w:p>
          <w:p w14:paraId="70244EAF" w14:textId="47AB8CC4" w:rsidR="00D42870" w:rsidRPr="00D42870" w:rsidRDefault="004A3DB0" w:rsidP="004A3DB0">
            <w:pPr>
              <w:pStyle w:val="Text"/>
              <w:rPr>
                <w:szCs w:val="20"/>
              </w:rPr>
            </w:pPr>
            <w:r w:rsidRPr="004A3DB0">
              <w:rPr>
                <w:color w:val="auto"/>
              </w:rPr>
              <w:t>Ph: 0417 955 255</w:t>
            </w:r>
            <w:r w:rsidRPr="004A3DB0">
              <w:rPr>
                <w:b/>
                <w:bCs/>
                <w:color w:val="auto"/>
              </w:rPr>
              <w:t xml:space="preserve"> </w:t>
            </w:r>
          </w:p>
        </w:tc>
      </w:tr>
    </w:tbl>
    <w:p w14:paraId="56341FD5" w14:textId="77777777" w:rsidR="00C55D85" w:rsidRPr="001700F2" w:rsidRDefault="00C55D85"/>
    <w:sectPr w:rsidR="00C55D85" w:rsidRPr="001700F2" w:rsidSect="00F316AD">
      <w:headerReference w:type="default" r:id="rId10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43080" w14:textId="77777777" w:rsidR="00E85301" w:rsidRDefault="00E85301" w:rsidP="00F316AD">
      <w:r>
        <w:separator/>
      </w:r>
    </w:p>
  </w:endnote>
  <w:endnote w:type="continuationSeparator" w:id="0">
    <w:p w14:paraId="782B4AD0" w14:textId="77777777" w:rsidR="00E85301" w:rsidRDefault="00E85301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49A37" w14:textId="77777777" w:rsidR="00E85301" w:rsidRDefault="00E85301" w:rsidP="00F316AD">
      <w:r>
        <w:separator/>
      </w:r>
    </w:p>
  </w:footnote>
  <w:footnote w:type="continuationSeparator" w:id="0">
    <w:p w14:paraId="4AABEB27" w14:textId="77777777" w:rsidR="00E85301" w:rsidRDefault="00E85301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B5083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1239B8B" wp14:editId="3E12E68F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6D2637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C7490"/>
    <w:multiLevelType w:val="hybridMultilevel"/>
    <w:tmpl w:val="F27E5FBA"/>
    <w:lvl w:ilvl="0" w:tplc="0C09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1" w15:restartNumberingAfterBreak="0">
    <w:nsid w:val="3AAE6CA4"/>
    <w:multiLevelType w:val="hybridMultilevel"/>
    <w:tmpl w:val="1DCA4D3E"/>
    <w:lvl w:ilvl="0" w:tplc="0C090001">
      <w:start w:val="1"/>
      <w:numFmt w:val="bullet"/>
      <w:lvlText w:val=""/>
      <w:lvlJc w:val="left"/>
      <w:pPr>
        <w:tabs>
          <w:tab w:val="num" w:pos="2889"/>
        </w:tabs>
        <w:ind w:left="288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3609"/>
        </w:tabs>
        <w:ind w:left="360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4329"/>
        </w:tabs>
        <w:ind w:left="432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049"/>
        </w:tabs>
        <w:ind w:left="504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769"/>
        </w:tabs>
        <w:ind w:left="576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489"/>
        </w:tabs>
        <w:ind w:left="648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209"/>
        </w:tabs>
        <w:ind w:left="720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929"/>
        </w:tabs>
        <w:ind w:left="792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8649"/>
        </w:tabs>
        <w:ind w:left="8649" w:hanging="360"/>
      </w:pPr>
      <w:rPr>
        <w:rFonts w:ascii="Wingdings" w:hAnsi="Wingdings" w:hint="default"/>
      </w:rPr>
    </w:lvl>
  </w:abstractNum>
  <w:abstractNum w:abstractNumId="2" w15:restartNumberingAfterBreak="0">
    <w:nsid w:val="479C7234"/>
    <w:multiLevelType w:val="hybridMultilevel"/>
    <w:tmpl w:val="2FAC5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1032F"/>
    <w:multiLevelType w:val="hybridMultilevel"/>
    <w:tmpl w:val="8312C9AC"/>
    <w:lvl w:ilvl="0" w:tplc="0C0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4" w15:restartNumberingAfterBreak="0">
    <w:nsid w:val="59EA1D67"/>
    <w:multiLevelType w:val="hybridMultilevel"/>
    <w:tmpl w:val="658E5F30"/>
    <w:lvl w:ilvl="0" w:tplc="0C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5" w15:restartNumberingAfterBreak="0">
    <w:nsid w:val="5DA979E0"/>
    <w:multiLevelType w:val="hybridMultilevel"/>
    <w:tmpl w:val="A72A6C06"/>
    <w:lvl w:ilvl="0" w:tplc="0C09000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5E6459D6"/>
    <w:multiLevelType w:val="hybridMultilevel"/>
    <w:tmpl w:val="488CA0BC"/>
    <w:lvl w:ilvl="0" w:tplc="0C090001">
      <w:start w:val="1"/>
      <w:numFmt w:val="bullet"/>
      <w:lvlText w:val=""/>
      <w:lvlJc w:val="left"/>
      <w:pPr>
        <w:tabs>
          <w:tab w:val="num" w:pos="2889"/>
        </w:tabs>
        <w:ind w:left="288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3609"/>
        </w:tabs>
        <w:ind w:left="360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4329"/>
        </w:tabs>
        <w:ind w:left="432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049"/>
        </w:tabs>
        <w:ind w:left="504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769"/>
        </w:tabs>
        <w:ind w:left="576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489"/>
        </w:tabs>
        <w:ind w:left="648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209"/>
        </w:tabs>
        <w:ind w:left="720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929"/>
        </w:tabs>
        <w:ind w:left="792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8649"/>
        </w:tabs>
        <w:ind w:left="8649" w:hanging="360"/>
      </w:pPr>
      <w:rPr>
        <w:rFonts w:ascii="Wingdings" w:hAnsi="Wingdings" w:hint="default"/>
      </w:rPr>
    </w:lvl>
  </w:abstractNum>
  <w:abstractNum w:abstractNumId="7" w15:restartNumberingAfterBreak="0">
    <w:nsid w:val="610304C1"/>
    <w:multiLevelType w:val="hybridMultilevel"/>
    <w:tmpl w:val="334676E6"/>
    <w:lvl w:ilvl="0" w:tplc="0C090001">
      <w:start w:val="1"/>
      <w:numFmt w:val="bullet"/>
      <w:lvlText w:val=""/>
      <w:lvlJc w:val="left"/>
      <w:pPr>
        <w:tabs>
          <w:tab w:val="num" w:pos="2889"/>
        </w:tabs>
        <w:ind w:left="288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3609"/>
        </w:tabs>
        <w:ind w:left="360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4329"/>
        </w:tabs>
        <w:ind w:left="432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049"/>
        </w:tabs>
        <w:ind w:left="504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769"/>
        </w:tabs>
        <w:ind w:left="576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489"/>
        </w:tabs>
        <w:ind w:left="648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209"/>
        </w:tabs>
        <w:ind w:left="720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929"/>
        </w:tabs>
        <w:ind w:left="792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8649"/>
        </w:tabs>
        <w:ind w:left="864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7D"/>
    <w:rsid w:val="000D0A42"/>
    <w:rsid w:val="000D7D81"/>
    <w:rsid w:val="001700F2"/>
    <w:rsid w:val="001871FF"/>
    <w:rsid w:val="001F4150"/>
    <w:rsid w:val="00292992"/>
    <w:rsid w:val="0029715D"/>
    <w:rsid w:val="002E69BF"/>
    <w:rsid w:val="003C6229"/>
    <w:rsid w:val="0040233B"/>
    <w:rsid w:val="004A3DB0"/>
    <w:rsid w:val="004D0355"/>
    <w:rsid w:val="004E6224"/>
    <w:rsid w:val="005C377D"/>
    <w:rsid w:val="005D2581"/>
    <w:rsid w:val="00617740"/>
    <w:rsid w:val="006722CA"/>
    <w:rsid w:val="006C60E6"/>
    <w:rsid w:val="0089710E"/>
    <w:rsid w:val="009803B7"/>
    <w:rsid w:val="00A74E15"/>
    <w:rsid w:val="00BE63DF"/>
    <w:rsid w:val="00C55D85"/>
    <w:rsid w:val="00CD50FD"/>
    <w:rsid w:val="00D20DA9"/>
    <w:rsid w:val="00D26A79"/>
    <w:rsid w:val="00D42870"/>
    <w:rsid w:val="00D866B6"/>
    <w:rsid w:val="00DA47CF"/>
    <w:rsid w:val="00DD5C35"/>
    <w:rsid w:val="00DE5F45"/>
    <w:rsid w:val="00E85301"/>
    <w:rsid w:val="00EA03EF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234A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len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B5CD15E3404A329DC884A980FE5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16FBC-F3B8-48F1-9ADC-933952687DDA}"/>
      </w:docPartPr>
      <w:docPartBody>
        <w:p w:rsidR="000B44D9" w:rsidRDefault="005E4FD0">
          <w:pPr>
            <w:pStyle w:val="82B5CD15E3404A329DC884A980FE510A"/>
          </w:pPr>
          <w:r w:rsidRPr="001700F2">
            <w:t>OBJECTIVE</w:t>
          </w:r>
        </w:p>
      </w:docPartBody>
    </w:docPart>
    <w:docPart>
      <w:docPartPr>
        <w:name w:val="FC9A7ACAF9EE41778BAD8F7FB4F37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B897B-EE48-455D-92C2-655FBAEA23E8}"/>
      </w:docPartPr>
      <w:docPartBody>
        <w:p w:rsidR="00413E9A" w:rsidRDefault="00E64AE0" w:rsidP="00E64AE0">
          <w:pPr>
            <w:pStyle w:val="FC9A7ACAF9EE41778BAD8F7FB4F37D04"/>
          </w:pPr>
          <w:r w:rsidRPr="001700F2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D0"/>
    <w:rsid w:val="000B44D9"/>
    <w:rsid w:val="0038391A"/>
    <w:rsid w:val="00413E9A"/>
    <w:rsid w:val="005E4FD0"/>
    <w:rsid w:val="00824FBB"/>
    <w:rsid w:val="00A1711B"/>
    <w:rsid w:val="00E10B90"/>
    <w:rsid w:val="00E6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9A7ACAF9EE41778BAD8F7FB4F37D04">
    <w:name w:val="FC9A7ACAF9EE41778BAD8F7FB4F37D04"/>
    <w:rsid w:val="00E64AE0"/>
  </w:style>
  <w:style w:type="paragraph" w:customStyle="1" w:styleId="82B5CD15E3404A329DC884A980FE510A">
    <w:name w:val="82B5CD15E3404A329DC884A980FE51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2020-10-27T05:51:00Z</dcterms:created>
  <dcterms:modified xsi:type="dcterms:W3CDTF">2022-02-05T02:57:00Z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